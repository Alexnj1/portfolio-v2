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BE34" w14:textId="66BEEEE9" w:rsidR="00165BAF" w:rsidRPr="00B432F3" w:rsidRDefault="00B432F3" w:rsidP="00B432F3">
      <w:pPr>
        <w:pStyle w:val="ContactInfo"/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B432F3">
        <w:rPr>
          <w:rFonts w:asciiTheme="majorHAnsi" w:eastAsiaTheme="majorEastAsia" w:hAnsiTheme="majorHAnsi" w:cstheme="majorBidi"/>
          <w:color w:val="17365D" w:themeColor="text2" w:themeShade="BF"/>
          <w:sz w:val="40"/>
          <w:szCs w:val="40"/>
        </w:rPr>
        <w:t>Alex Noble-James</w:t>
      </w:r>
    </w:p>
    <w:p w14:paraId="0B7C16B5" w14:textId="77777777" w:rsidR="00B432F3" w:rsidRPr="00B432F3" w:rsidRDefault="00B432F3" w:rsidP="00B432F3">
      <w:pPr>
        <w:pStyle w:val="ContactInfo"/>
        <w:jc w:val="center"/>
        <w:rPr>
          <w:b/>
          <w:bCs/>
        </w:rPr>
      </w:pPr>
    </w:p>
    <w:p w14:paraId="4477801F" w14:textId="51BBDC6C" w:rsidR="007001D6" w:rsidRDefault="00B432F3" w:rsidP="00B432F3">
      <w:pPr>
        <w:pStyle w:val="ContactInfo"/>
        <w:jc w:val="center"/>
      </w:pPr>
      <w:r>
        <w:t>Fort Lauderdale</w:t>
      </w:r>
      <w:r w:rsidR="00165BAF">
        <w:t xml:space="preserve">, </w:t>
      </w:r>
      <w:r>
        <w:t xml:space="preserve">FL, 33321 754-715-6009 </w:t>
      </w:r>
      <w:hyperlink r:id="rId7" w:history="1">
        <w:r w:rsidRPr="002336BD">
          <w:rPr>
            <w:rStyle w:val="Hyperlink"/>
          </w:rPr>
          <w:t>alexnoble143.an@gmail.com</w:t>
        </w:r>
      </w:hyperlink>
    </w:p>
    <w:p w14:paraId="0F2FD528" w14:textId="1CFD7C0D" w:rsidR="007069CA" w:rsidRDefault="007069CA" w:rsidP="007069CA">
      <w:pPr>
        <w:pStyle w:val="Heading1"/>
      </w:pPr>
      <w:sdt>
        <w:sdtPr>
          <w:alias w:val="Education:"/>
          <w:tag w:val="Education:"/>
          <w:id w:val="1516970808"/>
          <w:placeholder>
            <w:docPart w:val="C61C1C1340AC4A9CB572A47DA6154DB3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tbl>
      <w:tblPr>
        <w:tblW w:w="5000" w:type="pct"/>
        <w:tblLayout w:type="fixed"/>
        <w:tblLook w:val="04A0" w:firstRow="1" w:lastRow="0" w:firstColumn="1" w:lastColumn="0" w:noHBand="0" w:noVBand="1"/>
        <w:tblDescription w:val="Layout table"/>
      </w:tblPr>
      <w:tblGrid>
        <w:gridCol w:w="8106"/>
        <w:gridCol w:w="2694"/>
      </w:tblGrid>
      <w:tr w:rsidR="007069CA" w:rsidRPr="00DE7766" w14:paraId="6CE6F20E" w14:textId="77777777" w:rsidTr="002157D1">
        <w:trPr>
          <w:trHeight w:val="216"/>
        </w:trPr>
        <w:tc>
          <w:tcPr>
            <w:tcW w:w="6485" w:type="dxa"/>
          </w:tcPr>
          <w:p w14:paraId="391116C1" w14:textId="77777777" w:rsidR="007069CA" w:rsidRPr="00B61DB9" w:rsidRDefault="007069CA" w:rsidP="002157D1">
            <w:pPr>
              <w:pStyle w:val="Heading2"/>
              <w:rPr>
                <w:b/>
                <w:bCs/>
                <w:sz w:val="24"/>
                <w:szCs w:val="24"/>
              </w:rPr>
            </w:pPr>
            <w:r w:rsidRPr="00B61DB9">
              <w:rPr>
                <w:b/>
                <w:bCs/>
                <w:sz w:val="24"/>
                <w:szCs w:val="24"/>
              </w:rPr>
              <w:t>Florida Atlantic University</w:t>
            </w:r>
          </w:p>
          <w:p w14:paraId="5FA2CA6F" w14:textId="77777777" w:rsidR="007069CA" w:rsidRDefault="007069CA" w:rsidP="002157D1">
            <w:pPr>
              <w:pStyle w:val="Location"/>
              <w:ind w:left="0"/>
            </w:pPr>
            <w:r>
              <w:t>Boca Raton, Florida</w:t>
            </w:r>
          </w:p>
          <w:p w14:paraId="033CDE18" w14:textId="77777777" w:rsidR="007069CA" w:rsidRDefault="007069CA" w:rsidP="002157D1">
            <w:pPr>
              <w:pStyle w:val="ListParagraph"/>
              <w:rPr>
                <w:b/>
                <w:bCs/>
              </w:rPr>
            </w:pPr>
            <w:r w:rsidRPr="00F97046">
              <w:rPr>
                <w:b/>
                <w:bCs/>
              </w:rPr>
              <w:t>Bachelor of Arts: Business Administration and Management</w:t>
            </w:r>
          </w:p>
          <w:p w14:paraId="5120E30F" w14:textId="77777777" w:rsidR="007069CA" w:rsidRPr="00B61DB9" w:rsidRDefault="007069CA" w:rsidP="002157D1">
            <w:pPr>
              <w:contextualSpacing/>
              <w:rPr>
                <w:b/>
                <w:bCs/>
                <w:sz w:val="18"/>
                <w:szCs w:val="18"/>
              </w:rPr>
            </w:pPr>
            <w:r w:rsidRPr="00B61DB9">
              <w:rPr>
                <w:rFonts w:asciiTheme="majorHAnsi" w:eastAsiaTheme="majorEastAsia" w:hAnsiTheme="majorHAnsi" w:cstheme="majorBidi"/>
                <w:b/>
                <w:bCs/>
                <w:color w:val="404040" w:themeColor="text1" w:themeTint="BF"/>
                <w:sz w:val="24"/>
                <w:szCs w:val="24"/>
              </w:rPr>
              <w:t>University of Miami</w:t>
            </w:r>
          </w:p>
          <w:p w14:paraId="75B393F6" w14:textId="77777777" w:rsidR="007069CA" w:rsidRDefault="007069CA" w:rsidP="002157D1">
            <w:pPr>
              <w:contextualSpacing/>
              <w:rPr>
                <w:i/>
              </w:rPr>
            </w:pPr>
            <w:r w:rsidRPr="00F97046">
              <w:rPr>
                <w:i/>
              </w:rPr>
              <w:t>Miami Gardens, Florida</w:t>
            </w:r>
          </w:p>
          <w:p w14:paraId="05402939" w14:textId="77777777" w:rsidR="007069CA" w:rsidRPr="00F97046" w:rsidRDefault="007069CA" w:rsidP="002157D1">
            <w:pPr>
              <w:ind w:firstLine="72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Full-Stack Web Development Certification</w:t>
            </w:r>
          </w:p>
        </w:tc>
        <w:tc>
          <w:tcPr>
            <w:tcW w:w="2155" w:type="dxa"/>
          </w:tcPr>
          <w:p w14:paraId="097A3611" w14:textId="77777777" w:rsidR="007069CA" w:rsidRDefault="007069CA" w:rsidP="002157D1">
            <w:pPr>
              <w:pStyle w:val="Dates"/>
            </w:pPr>
            <w:r>
              <w:t>Expected in 06/2023</w:t>
            </w:r>
          </w:p>
          <w:p w14:paraId="3078F328" w14:textId="77777777" w:rsidR="007069CA" w:rsidRDefault="007069CA" w:rsidP="002157D1">
            <w:pPr>
              <w:pStyle w:val="Dates"/>
            </w:pPr>
          </w:p>
          <w:p w14:paraId="2B151C3A" w14:textId="77777777" w:rsidR="007069CA" w:rsidRDefault="007069CA" w:rsidP="002157D1">
            <w:pPr>
              <w:pStyle w:val="Dates"/>
            </w:pPr>
          </w:p>
          <w:p w14:paraId="63E8969D" w14:textId="77777777" w:rsidR="007069CA" w:rsidRPr="006962EF" w:rsidRDefault="007069CA" w:rsidP="002157D1">
            <w:pPr>
              <w:pStyle w:val="Dates"/>
            </w:pPr>
            <w:r>
              <w:t>Expected in 06/2022</w:t>
            </w:r>
          </w:p>
        </w:tc>
      </w:tr>
    </w:tbl>
    <w:p w14:paraId="5AD84A10" w14:textId="77777777" w:rsidR="007069CA" w:rsidRDefault="007069CA" w:rsidP="00B432F3">
      <w:pPr>
        <w:pStyle w:val="ContactInf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342FDBD6" w14:textId="672FBE90" w:rsidR="00B432F3" w:rsidRDefault="00B432F3" w:rsidP="00B432F3">
      <w:pPr>
        <w:pStyle w:val="ContactInfo"/>
      </w:pPr>
      <w:r w:rsidRPr="00B432F3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Websites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 xml:space="preserve"> and </w:t>
      </w:r>
      <w:r w:rsidRPr="00B432F3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Profiles</w:t>
      </w:r>
    </w:p>
    <w:p w14:paraId="3CF25881" w14:textId="4FA78250" w:rsidR="00B432F3" w:rsidRDefault="00B432F3" w:rsidP="00B432F3">
      <w:pPr>
        <w:pStyle w:val="ContactInfo"/>
        <w:numPr>
          <w:ilvl w:val="0"/>
          <w:numId w:val="21"/>
        </w:numPr>
      </w:pPr>
      <w:r>
        <w:t xml:space="preserve">GitHub Profile: </w:t>
      </w:r>
      <w:hyperlink r:id="rId8" w:history="1">
        <w:r w:rsidRPr="002336BD">
          <w:rPr>
            <w:rStyle w:val="Hyperlink"/>
          </w:rPr>
          <w:t>https://github.com/Alexnj1</w:t>
        </w:r>
      </w:hyperlink>
    </w:p>
    <w:p w14:paraId="74E51FE2" w14:textId="737E3A8E" w:rsidR="00B432F3" w:rsidRDefault="00B432F3" w:rsidP="00B432F3">
      <w:pPr>
        <w:pStyle w:val="ContactInfo"/>
        <w:numPr>
          <w:ilvl w:val="0"/>
          <w:numId w:val="21"/>
        </w:numPr>
      </w:pPr>
      <w:r>
        <w:t xml:space="preserve">Linked-In Profile: </w:t>
      </w:r>
      <w:hyperlink r:id="rId9" w:history="1">
        <w:r w:rsidRPr="002336BD">
          <w:rPr>
            <w:rStyle w:val="Hyperlink"/>
          </w:rPr>
          <w:t>www.linkedin.com/in/alex-noble-james-b50139224</w:t>
        </w:r>
      </w:hyperlink>
    </w:p>
    <w:p w14:paraId="39FA8022" w14:textId="07F1957A" w:rsidR="00B432F3" w:rsidRDefault="00B432F3" w:rsidP="00B432F3">
      <w:pPr>
        <w:pStyle w:val="ContactInfo"/>
        <w:numPr>
          <w:ilvl w:val="0"/>
          <w:numId w:val="21"/>
        </w:numPr>
      </w:pPr>
      <w:r>
        <w:t xml:space="preserve">Personal Portfolio Website: </w:t>
      </w:r>
      <w:r w:rsidRPr="00B432F3">
        <w:t>https://alexnj1.github.io/Professional-Portfolio/</w:t>
      </w:r>
    </w:p>
    <w:p w14:paraId="551A8CC4" w14:textId="13C72198" w:rsidR="00033380" w:rsidRPr="00033380" w:rsidRDefault="00B432F3" w:rsidP="00033380">
      <w:pPr>
        <w:pStyle w:val="Heading1"/>
      </w:pPr>
      <w:r>
        <w:t>Skills</w:t>
      </w:r>
    </w:p>
    <w:p w14:paraId="7697211A" w14:textId="77777777" w:rsidR="00033380" w:rsidRPr="00116379" w:rsidRDefault="00B3242A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5E802285495E4DC5A2557AB0061742AF"/>
          </w:placeholder>
          <w:temporary/>
          <w:showingPlcHdr/>
          <w15:appearance w15:val="hidden"/>
        </w:sdtPr>
        <w:sdtEndPr/>
        <w:sdtContent>
          <w:r w:rsidR="00033380" w:rsidRPr="00B61DB9">
            <w:rPr>
              <w:b/>
              <w:bCs/>
              <w:sz w:val="24"/>
              <w:szCs w:val="24"/>
            </w:rPr>
            <w:t>Languages</w:t>
          </w:r>
        </w:sdtContent>
      </w:sdt>
    </w:p>
    <w:p w14:paraId="521EA43C" w14:textId="2F34C514" w:rsidR="00DD5628" w:rsidRPr="00B61DB9" w:rsidRDefault="00F97046" w:rsidP="00DD5628">
      <w:pPr>
        <w:rPr>
          <w:b/>
          <w:bCs/>
        </w:rPr>
      </w:pPr>
      <w:r w:rsidRPr="00DD5628">
        <w:rPr>
          <w:b/>
          <w:bCs/>
        </w:rPr>
        <w:tab/>
      </w:r>
      <w:r w:rsidR="00DD5628" w:rsidRPr="00DD5628">
        <w:rPr>
          <w:b/>
          <w:bCs/>
        </w:rPr>
        <w:t>HTML 5</w:t>
      </w:r>
      <w:r w:rsidR="00B61DB9">
        <w:rPr>
          <w:b/>
          <w:bCs/>
        </w:rPr>
        <w:t xml:space="preserve">: </w:t>
      </w:r>
      <w:r w:rsidR="00DD5628">
        <w:t>Knowledge of clean HTML syntax, SEO, and accessibility standards.</w:t>
      </w:r>
    </w:p>
    <w:p w14:paraId="6EF9C801" w14:textId="14BE9E1B" w:rsidR="00DD5628" w:rsidRPr="00B61DB9" w:rsidRDefault="00DD5628" w:rsidP="00B61DB9">
      <w:pPr>
        <w:ind w:left="720"/>
        <w:rPr>
          <w:b/>
          <w:bCs/>
        </w:rPr>
      </w:pPr>
      <w:r w:rsidRPr="00DD5628">
        <w:rPr>
          <w:b/>
          <w:bCs/>
        </w:rPr>
        <w:t xml:space="preserve">CSS </w:t>
      </w:r>
      <w:r w:rsidR="00B61DB9" w:rsidRPr="00DD5628">
        <w:rPr>
          <w:b/>
          <w:bCs/>
        </w:rPr>
        <w:t>3</w:t>
      </w:r>
      <w:r w:rsidR="00B61DB9">
        <w:rPr>
          <w:b/>
          <w:bCs/>
        </w:rPr>
        <w:t xml:space="preserve">: </w:t>
      </w:r>
      <w:r>
        <w:t>Strong knowledge of CSS styling and responsive web design</w:t>
      </w:r>
      <w:r w:rsidR="00B61DB9">
        <w:rPr>
          <w:b/>
          <w:bCs/>
        </w:rPr>
        <w:t xml:space="preserve">. </w:t>
      </w:r>
      <w:r>
        <w:t>Experience with various CSS frameworks such as Bootstrap and Bulma</w:t>
      </w:r>
    </w:p>
    <w:p w14:paraId="4C3BA658" w14:textId="77777777" w:rsidR="00B61DB9" w:rsidRDefault="00DD5628" w:rsidP="00B61DB9">
      <w:pPr>
        <w:ind w:left="720"/>
      </w:pPr>
      <w:r w:rsidRPr="00DD5628">
        <w:rPr>
          <w:b/>
          <w:bCs/>
        </w:rPr>
        <w:t>JavaScript</w:t>
      </w:r>
      <w:r w:rsidR="00B61DB9">
        <w:rPr>
          <w:b/>
          <w:bCs/>
        </w:rPr>
        <w:t xml:space="preserve">: </w:t>
      </w:r>
      <w:r w:rsidR="00B61DB9">
        <w:t>Foundational knowledge of clean JS syntax and programming best practices.</w:t>
      </w:r>
      <w:r w:rsidR="00B61DB9">
        <w:rPr>
          <w:b/>
          <w:bCs/>
        </w:rPr>
        <w:t xml:space="preserve"> </w:t>
      </w:r>
      <w:r w:rsidR="00B61DB9">
        <w:t>Knowledge of the DOM</w:t>
      </w:r>
      <w:r w:rsidR="00B61DB9">
        <w:rPr>
          <w:b/>
          <w:bCs/>
        </w:rPr>
        <w:t xml:space="preserve">. </w:t>
      </w:r>
      <w:r w:rsidR="00B61DB9">
        <w:t xml:space="preserve">Experience working with various API’s. </w:t>
      </w:r>
    </w:p>
    <w:p w14:paraId="10148EBA" w14:textId="21D3364C" w:rsidR="00B61DB9" w:rsidRPr="00B61DB9" w:rsidRDefault="00B61DB9" w:rsidP="00B61DB9">
      <w:pPr>
        <w:ind w:left="720"/>
        <w:rPr>
          <w:b/>
          <w:bCs/>
        </w:rPr>
      </w:pPr>
      <w:r>
        <w:t>Experience working with jQuery and Node.JS</w:t>
      </w:r>
    </w:p>
    <w:p w14:paraId="1EA38D55" w14:textId="28E15228" w:rsidR="00033380" w:rsidRDefault="00B3242A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D2E8DB5E661945E5BAE81193ABE50F3D"/>
          </w:placeholder>
          <w:temporary/>
          <w:showingPlcHdr/>
          <w15:appearance w15:val="hidden"/>
        </w:sdtPr>
        <w:sdtEndPr/>
        <w:sdtContent>
          <w:r w:rsidR="00033380" w:rsidRPr="00B61DB9">
            <w:rPr>
              <w:b/>
              <w:bCs/>
              <w:sz w:val="24"/>
              <w:szCs w:val="24"/>
            </w:rPr>
            <w:t>Software</w:t>
          </w:r>
        </w:sdtContent>
      </w:sdt>
    </w:p>
    <w:p w14:paraId="67199016" w14:textId="26DB0A49" w:rsidR="00B61DB9" w:rsidRDefault="00B61DB9" w:rsidP="00B61DB9">
      <w:r>
        <w:tab/>
        <w:t>Experience with version control systems: Git and GitHub</w:t>
      </w:r>
    </w:p>
    <w:p w14:paraId="3C265CC6" w14:textId="1127B03F" w:rsidR="00B61DB9" w:rsidRPr="00B61DB9" w:rsidRDefault="00B61DB9" w:rsidP="00B61DB9">
      <w:pPr>
        <w:spacing w:after="0"/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 w:rsidRPr="00B61DB9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>Other</w:t>
      </w:r>
    </w:p>
    <w:p w14:paraId="3AA11603" w14:textId="51417005" w:rsidR="00B61DB9" w:rsidRDefault="00B61DB9" w:rsidP="00B61DB9">
      <w:pPr>
        <w:spacing w:after="0"/>
      </w:pPr>
      <w:r>
        <w:tab/>
        <w:t>Complex Problem Solving</w:t>
      </w:r>
    </w:p>
    <w:p w14:paraId="5673466F" w14:textId="07B54AAA" w:rsidR="00B61DB9" w:rsidRDefault="00B61DB9" w:rsidP="00B61DB9">
      <w:pPr>
        <w:spacing w:after="0"/>
      </w:pPr>
      <w:r>
        <w:tab/>
        <w:t>Creativity and Innovation</w:t>
      </w:r>
    </w:p>
    <w:p w14:paraId="50FE0BF0" w14:textId="686B217F" w:rsidR="00B61DB9" w:rsidRPr="00B61DB9" w:rsidRDefault="00B61DB9" w:rsidP="00B61DB9">
      <w:pPr>
        <w:spacing w:after="0"/>
      </w:pPr>
      <w:r>
        <w:tab/>
        <w:t>Strong Interpersonal Skills</w:t>
      </w:r>
    </w:p>
    <w:p w14:paraId="2311B68F" w14:textId="510B8E9E" w:rsidR="00033380" w:rsidRDefault="00474216" w:rsidP="00033380">
      <w:pPr>
        <w:pStyle w:val="Heading1"/>
      </w:pPr>
      <w:r>
        <w:t>Project Experience</w:t>
      </w:r>
    </w:p>
    <w:tbl>
      <w:tblPr>
        <w:tblW w:w="5000" w:type="pct"/>
        <w:tblLayout w:type="fixed"/>
        <w:tblLook w:val="04A0" w:firstRow="1" w:lastRow="0" w:firstColumn="1" w:lastColumn="0" w:noHBand="0" w:noVBand="1"/>
        <w:tblDescription w:val="Layout table"/>
      </w:tblPr>
      <w:tblGrid>
        <w:gridCol w:w="8034"/>
        <w:gridCol w:w="2766"/>
      </w:tblGrid>
      <w:tr w:rsidR="00300698" w:rsidRPr="00DE7766" w14:paraId="45666896" w14:textId="77777777" w:rsidTr="007069CA">
        <w:trPr>
          <w:trHeight w:val="216"/>
        </w:trPr>
        <w:tc>
          <w:tcPr>
            <w:tcW w:w="6427" w:type="dxa"/>
          </w:tcPr>
          <w:p w14:paraId="79954FD5" w14:textId="26469527" w:rsidR="00300698" w:rsidRPr="00B56A1F" w:rsidRDefault="00B61DB9" w:rsidP="00B56A1F">
            <w:pPr>
              <w:pStyle w:val="Location"/>
              <w:ind w:left="0"/>
            </w:pPr>
            <w:r w:rsidRPr="007069CA">
              <w:rPr>
                <w:rFonts w:asciiTheme="majorHAnsi" w:eastAsiaTheme="majorEastAsia" w:hAnsiTheme="majorHAnsi" w:cstheme="majorBidi"/>
                <w:b/>
                <w:bCs/>
                <w:i w:val="0"/>
                <w:color w:val="404040" w:themeColor="text1" w:themeTint="BF"/>
                <w:sz w:val="24"/>
                <w:szCs w:val="24"/>
              </w:rPr>
              <w:t>IMBD</w:t>
            </w:r>
            <w:r w:rsidR="00B56A1F">
              <w:rPr>
                <w:b/>
                <w:bCs/>
                <w:sz w:val="24"/>
                <w:szCs w:val="24"/>
              </w:rPr>
              <w:t xml:space="preserve"> </w:t>
            </w:r>
            <w:r w:rsidR="00B56A1F" w:rsidRPr="00B56A1F">
              <w:rPr>
                <w:sz w:val="24"/>
                <w:szCs w:val="24"/>
              </w:rPr>
              <w:t>–</w:t>
            </w:r>
            <w:r w:rsidR="00B56A1F">
              <w:t xml:space="preserve"> </w:t>
            </w:r>
            <w:r w:rsidR="00B56A1F">
              <w:t>Web Application</w:t>
            </w:r>
          </w:p>
        </w:tc>
        <w:tc>
          <w:tcPr>
            <w:tcW w:w="2213" w:type="dxa"/>
          </w:tcPr>
          <w:p w14:paraId="70248DF2" w14:textId="3127795F" w:rsidR="00300698" w:rsidRPr="00DE7766" w:rsidRDefault="00B56A1F" w:rsidP="007D5AB6">
            <w:pPr>
              <w:pStyle w:val="Dates"/>
            </w:pPr>
            <w:r>
              <w:t>01/2022 – 02/2022</w:t>
            </w:r>
          </w:p>
        </w:tc>
      </w:tr>
    </w:tbl>
    <w:p w14:paraId="12097ED2" w14:textId="6D7AA467" w:rsidR="00474216" w:rsidRDefault="00B56A1F" w:rsidP="00B56A1F">
      <w:pPr>
        <w:pStyle w:val="Location"/>
        <w:ind w:left="720"/>
        <w:rPr>
          <w:i w:val="0"/>
          <w:iCs/>
        </w:rPr>
      </w:pPr>
      <w:r>
        <w:rPr>
          <w:i w:val="0"/>
          <w:iCs/>
        </w:rPr>
        <w:t>Led a team of 3 in creating an online movie database application that utilizes the TMBD and TomTom API to provide a seamless and responsive movie research experience to the user.</w:t>
      </w:r>
    </w:p>
    <w:p w14:paraId="78CF1F18" w14:textId="01BA62E7" w:rsidR="007069CA" w:rsidRDefault="007069CA" w:rsidP="007069CA">
      <w:pPr>
        <w:pStyle w:val="Heading1"/>
      </w:pPr>
      <w:sdt>
        <w:sdtPr>
          <w:alias w:val="Summary:"/>
          <w:tag w:val="Summary:"/>
          <w:id w:val="-1062706221"/>
          <w:placeholder>
            <w:docPart w:val="F00C0C6E8AA349068CF3F15CDA0FFE7D"/>
          </w:placeholder>
          <w:temporary/>
          <w:showingPlcHdr/>
          <w15:appearance w15:val="hidden"/>
        </w:sdtPr>
        <w:sdtContent>
          <w: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10800"/>
      </w:tblGrid>
      <w:tr w:rsidR="007069CA" w14:paraId="4DA2AEF6" w14:textId="77777777" w:rsidTr="00AC168F">
        <w:tc>
          <w:tcPr>
            <w:tcW w:w="8640" w:type="dxa"/>
          </w:tcPr>
          <w:p w14:paraId="3CE8E4EA" w14:textId="77777777" w:rsidR="007069CA" w:rsidRDefault="007069CA" w:rsidP="00AC168F">
            <w:r>
              <w:t>Goal-oriented Web Developer, bringing a strong commitment to collaboration and solutions-oriented problem solving. Driven to develop custom-crafted, user-focused applications and designs. Committed to high standards of user experience, usability, and speed.</w:t>
            </w:r>
          </w:p>
        </w:tc>
      </w:tr>
    </w:tbl>
    <w:p w14:paraId="3AA683D2" w14:textId="77777777" w:rsidR="007069CA" w:rsidRPr="00474216" w:rsidRDefault="007069CA" w:rsidP="007069CA">
      <w:pPr>
        <w:pStyle w:val="Location"/>
        <w:ind w:left="0"/>
        <w:rPr>
          <w:i w:val="0"/>
          <w:iCs/>
        </w:rPr>
      </w:pPr>
    </w:p>
    <w:sectPr w:rsidR="007069CA" w:rsidRPr="00474216" w:rsidSect="00B61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CF32" w14:textId="77777777" w:rsidR="00B3242A" w:rsidRDefault="00B3242A" w:rsidP="00580C51">
      <w:pPr>
        <w:spacing w:after="0" w:line="240" w:lineRule="auto"/>
      </w:pPr>
      <w:r>
        <w:separator/>
      </w:r>
    </w:p>
  </w:endnote>
  <w:endnote w:type="continuationSeparator" w:id="0">
    <w:p w14:paraId="6F156352" w14:textId="77777777" w:rsidR="00B3242A" w:rsidRDefault="00B3242A" w:rsidP="0058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5C95" w14:textId="77777777" w:rsidR="00B3242A" w:rsidRDefault="00B3242A" w:rsidP="00580C51">
      <w:pPr>
        <w:spacing w:after="0" w:line="240" w:lineRule="auto"/>
      </w:pPr>
      <w:r>
        <w:separator/>
      </w:r>
    </w:p>
  </w:footnote>
  <w:footnote w:type="continuationSeparator" w:id="0">
    <w:p w14:paraId="65E81877" w14:textId="77777777" w:rsidR="00B3242A" w:rsidRDefault="00B3242A" w:rsidP="00580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7F03DE8"/>
    <w:multiLevelType w:val="hybridMultilevel"/>
    <w:tmpl w:val="78B2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C71488"/>
    <w:multiLevelType w:val="hybridMultilevel"/>
    <w:tmpl w:val="9B9E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0"/>
  </w:num>
  <w:num w:numId="4">
    <w:abstractNumId w:val="12"/>
  </w:num>
  <w:num w:numId="5">
    <w:abstractNumId w:val="13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F3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C6321"/>
    <w:rsid w:val="003F5303"/>
    <w:rsid w:val="0041118B"/>
    <w:rsid w:val="00474216"/>
    <w:rsid w:val="004D6619"/>
    <w:rsid w:val="00557584"/>
    <w:rsid w:val="00580C51"/>
    <w:rsid w:val="005C0355"/>
    <w:rsid w:val="005C5D33"/>
    <w:rsid w:val="006962EF"/>
    <w:rsid w:val="006E2432"/>
    <w:rsid w:val="007001D6"/>
    <w:rsid w:val="007069CA"/>
    <w:rsid w:val="00723045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84E65"/>
    <w:rsid w:val="00AA1ACB"/>
    <w:rsid w:val="00AC26FD"/>
    <w:rsid w:val="00AF0D04"/>
    <w:rsid w:val="00AF1168"/>
    <w:rsid w:val="00B3242A"/>
    <w:rsid w:val="00B432F3"/>
    <w:rsid w:val="00B54803"/>
    <w:rsid w:val="00B56A1F"/>
    <w:rsid w:val="00B61DB9"/>
    <w:rsid w:val="00B97A1E"/>
    <w:rsid w:val="00BB2B3D"/>
    <w:rsid w:val="00BC249D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D5628"/>
    <w:rsid w:val="00DE7766"/>
    <w:rsid w:val="00E33FCE"/>
    <w:rsid w:val="00E64C2A"/>
    <w:rsid w:val="00E85ACE"/>
    <w:rsid w:val="00F510D1"/>
    <w:rsid w:val="00F9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8890A2"/>
  <w15:docId w15:val="{9562179F-D3CB-4693-A948-0BBE457A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32F3"/>
  </w:style>
  <w:style w:type="paragraph" w:styleId="Heading1">
    <w:name w:val="heading 1"/>
    <w:basedOn w:val="Normal"/>
    <w:next w:val="Normal"/>
    <w:link w:val="Heading1Char"/>
    <w:uiPriority w:val="9"/>
    <w:qFormat/>
    <w:rsid w:val="00B432F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2F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2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2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2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2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2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2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2F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2F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2F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B432F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2F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2F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432F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32F3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32F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B432F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2F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2F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NoSpacing">
    <w:name w:val="No Spacing"/>
    <w:uiPriority w:val="1"/>
    <w:qFormat/>
    <w:rsid w:val="00B432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32F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2F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B432F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2F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32F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432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432F3"/>
    <w:rPr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B432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2F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2F3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B432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2F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2F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2F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styleId="Hyperlink">
    <w:name w:val="Hyperlink"/>
    <w:basedOn w:val="DefaultParagraphFont"/>
    <w:unhideWhenUsed/>
    <w:rsid w:val="00B43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2F3"/>
    <w:rPr>
      <w:color w:val="605E5C"/>
      <w:shd w:val="clear" w:color="auto" w:fill="E1DFDD"/>
    </w:rPr>
  </w:style>
  <w:style w:type="table" w:styleId="TableWeb3">
    <w:name w:val="Table Web 3"/>
    <w:basedOn w:val="TableNormal"/>
    <w:rsid w:val="00F9704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B56A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nj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noble143.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lex-noble-james-b5013922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ILT%20IT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802285495E4DC5A2557AB006174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35044-0FA5-4AE7-87A9-8319FE61E7C5}"/>
      </w:docPartPr>
      <w:docPartBody>
        <w:p w:rsidR="00000000" w:rsidRDefault="008F0E76">
          <w:pPr>
            <w:pStyle w:val="5E802285495E4DC5A2557AB0061742AF"/>
          </w:pPr>
          <w:r w:rsidRPr="00116379">
            <w:t>Languages</w:t>
          </w:r>
        </w:p>
      </w:docPartBody>
    </w:docPart>
    <w:docPart>
      <w:docPartPr>
        <w:name w:val="D2E8DB5E661945E5BAE81193ABE50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49C0D-3D71-4417-B5F3-8EC68BA4D93A}"/>
      </w:docPartPr>
      <w:docPartBody>
        <w:p w:rsidR="00000000" w:rsidRDefault="008F0E76">
          <w:pPr>
            <w:pStyle w:val="D2E8DB5E661945E5BAE81193ABE50F3D"/>
          </w:pPr>
          <w:r>
            <w:t>Software</w:t>
          </w:r>
        </w:p>
      </w:docPartBody>
    </w:docPart>
    <w:docPart>
      <w:docPartPr>
        <w:name w:val="F00C0C6E8AA349068CF3F15CDA0FF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8E5A-1229-4075-BF4E-9DF2F517B409}"/>
      </w:docPartPr>
      <w:docPartBody>
        <w:p w:rsidR="00000000" w:rsidRDefault="00FA2C6D" w:rsidP="00FA2C6D">
          <w:pPr>
            <w:pStyle w:val="F00C0C6E8AA349068CF3F15CDA0FFE7D"/>
          </w:pPr>
          <w:r>
            <w:t>Summary</w:t>
          </w:r>
        </w:p>
      </w:docPartBody>
    </w:docPart>
    <w:docPart>
      <w:docPartPr>
        <w:name w:val="C61C1C1340AC4A9CB572A47DA6154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B061-AF5E-41C0-BF78-127068F69789}"/>
      </w:docPartPr>
      <w:docPartBody>
        <w:p w:rsidR="00000000" w:rsidRDefault="00FA2C6D" w:rsidP="00FA2C6D">
          <w:pPr>
            <w:pStyle w:val="C61C1C1340AC4A9CB572A47DA6154DB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6D"/>
    <w:rsid w:val="008F0E76"/>
    <w:rsid w:val="00F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CDE2F47BC4AFDB24240292B22C841">
    <w:name w:val="E72CDE2F47BC4AFDB24240292B22C841"/>
  </w:style>
  <w:style w:type="paragraph" w:customStyle="1" w:styleId="EA5B83F5C1884C4E8157BE4ABCB5FF63">
    <w:name w:val="EA5B83F5C1884C4E8157BE4ABCB5FF63"/>
  </w:style>
  <w:style w:type="paragraph" w:customStyle="1" w:styleId="D5008F5D83094FC2A6099A424690C420">
    <w:name w:val="D5008F5D83094FC2A6099A424690C420"/>
  </w:style>
  <w:style w:type="paragraph" w:customStyle="1" w:styleId="534BDE94092C4E37ACB3CE1950B71227">
    <w:name w:val="534BDE94092C4E37ACB3CE1950B71227"/>
  </w:style>
  <w:style w:type="paragraph" w:customStyle="1" w:styleId="25C7288E95584B4A8E06D02E30F268E7">
    <w:name w:val="25C7288E95584B4A8E06D02E30F268E7"/>
  </w:style>
  <w:style w:type="paragraph" w:customStyle="1" w:styleId="74809ED5E17341DC836ED988B36D6000">
    <w:name w:val="74809ED5E17341DC836ED988B36D6000"/>
  </w:style>
  <w:style w:type="paragraph" w:customStyle="1" w:styleId="D9A635C702BF490BACC4EFE7A9857E44">
    <w:name w:val="D9A635C702BF490BACC4EFE7A9857E44"/>
  </w:style>
  <w:style w:type="paragraph" w:customStyle="1" w:styleId="FB1E1E674F9F456DA9450C2881768407">
    <w:name w:val="FB1E1E674F9F456DA9450C2881768407"/>
  </w:style>
  <w:style w:type="paragraph" w:customStyle="1" w:styleId="5E802285495E4DC5A2557AB0061742AF">
    <w:name w:val="5E802285495E4DC5A2557AB0061742AF"/>
  </w:style>
  <w:style w:type="paragraph" w:customStyle="1" w:styleId="5DE86148FC254F35903819C926B41DD1">
    <w:name w:val="5DE86148FC254F35903819C926B41DD1"/>
  </w:style>
  <w:style w:type="paragraph" w:customStyle="1" w:styleId="A92C11EC7F83418783772504E03F34AF">
    <w:name w:val="A92C11EC7F83418783772504E03F34AF"/>
  </w:style>
  <w:style w:type="paragraph" w:customStyle="1" w:styleId="D2E8DB5E661945E5BAE81193ABE50F3D">
    <w:name w:val="D2E8DB5E661945E5BAE81193ABE50F3D"/>
  </w:style>
  <w:style w:type="paragraph" w:customStyle="1" w:styleId="75FE17DB4BD54E03A3FC23E196EBBBE2">
    <w:name w:val="75FE17DB4BD54E03A3FC23E196EBBBE2"/>
  </w:style>
  <w:style w:type="paragraph" w:customStyle="1" w:styleId="F8C66774997C496289EB743F826A34C1">
    <w:name w:val="F8C66774997C496289EB743F826A34C1"/>
  </w:style>
  <w:style w:type="paragraph" w:customStyle="1" w:styleId="1992168857414CE294EE001E36B69AA5">
    <w:name w:val="1992168857414CE294EE001E36B69AA5"/>
  </w:style>
  <w:style w:type="paragraph" w:customStyle="1" w:styleId="80ADA1264493441BBA438147A9A9E284">
    <w:name w:val="80ADA1264493441BBA438147A9A9E284"/>
  </w:style>
  <w:style w:type="paragraph" w:customStyle="1" w:styleId="716E2F193803409C9AA75735332DF396">
    <w:name w:val="716E2F193803409C9AA75735332DF396"/>
  </w:style>
  <w:style w:type="paragraph" w:customStyle="1" w:styleId="41BE380B9DAA4833837515DCB1CAEB6C">
    <w:name w:val="41BE380B9DAA4833837515DCB1CAEB6C"/>
  </w:style>
  <w:style w:type="paragraph" w:customStyle="1" w:styleId="7187B432646D4793B5C805CB2A66A763">
    <w:name w:val="7187B432646D4793B5C805CB2A66A763"/>
  </w:style>
  <w:style w:type="paragraph" w:customStyle="1" w:styleId="261C5E0B2EDE436583B1B3FE9825C97E">
    <w:name w:val="261C5E0B2EDE436583B1B3FE9825C97E"/>
  </w:style>
  <w:style w:type="paragraph" w:customStyle="1" w:styleId="BBEC4F41C6CA45A3A7525EFE7D63D203">
    <w:name w:val="BBEC4F41C6CA45A3A7525EFE7D63D203"/>
  </w:style>
  <w:style w:type="paragraph" w:customStyle="1" w:styleId="7AF466E4833749DD851038CC8C3581AF">
    <w:name w:val="7AF466E4833749DD851038CC8C3581AF"/>
  </w:style>
  <w:style w:type="paragraph" w:customStyle="1" w:styleId="AA10B61A6B0C497991795EE1528D45ED">
    <w:name w:val="AA10B61A6B0C497991795EE1528D45ED"/>
  </w:style>
  <w:style w:type="paragraph" w:customStyle="1" w:styleId="9736932669F44409AD2C4FC24F05251D">
    <w:name w:val="9736932669F44409AD2C4FC24F05251D"/>
  </w:style>
  <w:style w:type="paragraph" w:customStyle="1" w:styleId="D8E0BD37DA804D1896C174A6B3327BAD">
    <w:name w:val="D8E0BD37DA804D1896C174A6B3327BAD"/>
  </w:style>
  <w:style w:type="paragraph" w:customStyle="1" w:styleId="94E7BF0312BE447DBB4044BC39181E52">
    <w:name w:val="94E7BF0312BE447DBB4044BC39181E52"/>
  </w:style>
  <w:style w:type="paragraph" w:customStyle="1" w:styleId="B0904B8921AC4EB3B71297B66F854690">
    <w:name w:val="B0904B8921AC4EB3B71297B66F854690"/>
  </w:style>
  <w:style w:type="paragraph" w:customStyle="1" w:styleId="0B3651DA87CB4E1DA64EF7496ACB7131">
    <w:name w:val="0B3651DA87CB4E1DA64EF7496ACB7131"/>
  </w:style>
  <w:style w:type="paragraph" w:customStyle="1" w:styleId="B9412CBD4F24443CA69F9E587974FBA1">
    <w:name w:val="B9412CBD4F24443CA69F9E587974FBA1"/>
  </w:style>
  <w:style w:type="paragraph" w:customStyle="1" w:styleId="D66538708AD5459187FAF102873B3FB5">
    <w:name w:val="D66538708AD5459187FAF102873B3FB5"/>
  </w:style>
  <w:style w:type="paragraph" w:customStyle="1" w:styleId="888F259160FF4011A78A0A96AEBF58C9">
    <w:name w:val="888F259160FF4011A78A0A96AEBF58C9"/>
  </w:style>
  <w:style w:type="paragraph" w:customStyle="1" w:styleId="419CEF457C3443098B628BA3E9F2C7F7">
    <w:name w:val="419CEF457C3443098B628BA3E9F2C7F7"/>
  </w:style>
  <w:style w:type="paragraph" w:customStyle="1" w:styleId="D02EB334914447099A2CDCB714FE6FE5">
    <w:name w:val="D02EB334914447099A2CDCB714FE6FE5"/>
  </w:style>
  <w:style w:type="paragraph" w:customStyle="1" w:styleId="04D7834DDC91479696818BFA1AD16A59">
    <w:name w:val="04D7834DDC91479696818BFA1AD16A59"/>
  </w:style>
  <w:style w:type="paragraph" w:customStyle="1" w:styleId="68AB0AA5C3AA48CFA664F6A4FF10161D">
    <w:name w:val="68AB0AA5C3AA48CFA664F6A4FF10161D"/>
  </w:style>
  <w:style w:type="paragraph" w:customStyle="1" w:styleId="A75C1F4EAA464BFD8F1994F59E181BC3">
    <w:name w:val="A75C1F4EAA464BFD8F1994F59E181BC3"/>
  </w:style>
  <w:style w:type="paragraph" w:customStyle="1" w:styleId="7A5C6891E00A484CBE629DFB5E51FCA4">
    <w:name w:val="7A5C6891E00A484CBE629DFB5E51FCA4"/>
  </w:style>
  <w:style w:type="paragraph" w:customStyle="1" w:styleId="ED9BE0C6B4984EDB889507AB4AD4C663">
    <w:name w:val="ED9BE0C6B4984EDB889507AB4AD4C663"/>
  </w:style>
  <w:style w:type="paragraph" w:customStyle="1" w:styleId="FCDFF2B51C8E429BA38776D87B903EB2">
    <w:name w:val="FCDFF2B51C8E429BA38776D87B903EB2"/>
    <w:rsid w:val="00FA2C6D"/>
  </w:style>
  <w:style w:type="paragraph" w:customStyle="1" w:styleId="11401558E87143739503DFFD0B4A8A72">
    <w:name w:val="11401558E87143739503DFFD0B4A8A72"/>
    <w:rsid w:val="00FA2C6D"/>
  </w:style>
  <w:style w:type="paragraph" w:customStyle="1" w:styleId="6D916B98CB244B5CAEC5342072F81C88">
    <w:name w:val="6D916B98CB244B5CAEC5342072F81C88"/>
    <w:rsid w:val="00FA2C6D"/>
  </w:style>
  <w:style w:type="paragraph" w:customStyle="1" w:styleId="2E5E52E4AC094949AE402CC7FD89E4F1">
    <w:name w:val="2E5E52E4AC094949AE402CC7FD89E4F1"/>
    <w:rsid w:val="00FA2C6D"/>
  </w:style>
  <w:style w:type="paragraph" w:customStyle="1" w:styleId="6B178595673340B5996AD2DEE35166CE">
    <w:name w:val="6B178595673340B5996AD2DEE35166CE"/>
    <w:rsid w:val="00FA2C6D"/>
  </w:style>
  <w:style w:type="paragraph" w:customStyle="1" w:styleId="DB208183B3DC404A8897896FBD550F07">
    <w:name w:val="DB208183B3DC404A8897896FBD550F07"/>
    <w:rsid w:val="00FA2C6D"/>
  </w:style>
  <w:style w:type="paragraph" w:customStyle="1" w:styleId="7CA61A450AC3481FBAD94DDB3AE1076C">
    <w:name w:val="7CA61A450AC3481FBAD94DDB3AE1076C"/>
    <w:rsid w:val="00FA2C6D"/>
  </w:style>
  <w:style w:type="paragraph" w:customStyle="1" w:styleId="DC858A14A5E24B3093657E6F6484A2EA">
    <w:name w:val="DC858A14A5E24B3093657E6F6484A2EA"/>
    <w:rsid w:val="00FA2C6D"/>
  </w:style>
  <w:style w:type="paragraph" w:customStyle="1" w:styleId="8610C6B0666B4CEB80EAE35DBD37970A">
    <w:name w:val="8610C6B0666B4CEB80EAE35DBD37970A"/>
    <w:rsid w:val="00FA2C6D"/>
  </w:style>
  <w:style w:type="paragraph" w:customStyle="1" w:styleId="4665DC7B42124AF58F3A3A7A1A2438A3">
    <w:name w:val="4665DC7B42124AF58F3A3A7A1A2438A3"/>
    <w:rsid w:val="00FA2C6D"/>
  </w:style>
  <w:style w:type="paragraph" w:customStyle="1" w:styleId="3D5F20C8982F4BC2A72102FDC01D114B">
    <w:name w:val="3D5F20C8982F4BC2A72102FDC01D114B"/>
    <w:rsid w:val="00FA2C6D"/>
  </w:style>
  <w:style w:type="paragraph" w:customStyle="1" w:styleId="044B3FA1C2D14C0F88F7010E4C456BD7">
    <w:name w:val="044B3FA1C2D14C0F88F7010E4C456BD7"/>
    <w:rsid w:val="00FA2C6D"/>
  </w:style>
  <w:style w:type="paragraph" w:customStyle="1" w:styleId="2C3755035CD243E89AA4E1DDB8FFD51E">
    <w:name w:val="2C3755035CD243E89AA4E1DDB8FFD51E"/>
    <w:rsid w:val="00FA2C6D"/>
  </w:style>
  <w:style w:type="paragraph" w:customStyle="1" w:styleId="FFB9DBB9A19A40DF8596B884B1414E65">
    <w:name w:val="FFB9DBB9A19A40DF8596B884B1414E65"/>
    <w:rsid w:val="00FA2C6D"/>
  </w:style>
  <w:style w:type="paragraph" w:customStyle="1" w:styleId="4C03E43790F84DF381B624F8C67E5FDC">
    <w:name w:val="4C03E43790F84DF381B624F8C67E5FDC"/>
    <w:rsid w:val="00FA2C6D"/>
  </w:style>
  <w:style w:type="paragraph" w:customStyle="1" w:styleId="AF670A62ED0947A5871E0605AF993F15">
    <w:name w:val="AF670A62ED0947A5871E0605AF993F15"/>
    <w:rsid w:val="00FA2C6D"/>
  </w:style>
  <w:style w:type="paragraph" w:customStyle="1" w:styleId="0B8791B876C447BDBF6F7E3960323DE2">
    <w:name w:val="0B8791B876C447BDBF6F7E3960323DE2"/>
    <w:rsid w:val="00FA2C6D"/>
  </w:style>
  <w:style w:type="paragraph" w:customStyle="1" w:styleId="4C236D2D2D664D59A8687BCAAF1448D5">
    <w:name w:val="4C236D2D2D664D59A8687BCAAF1448D5"/>
    <w:rsid w:val="00FA2C6D"/>
  </w:style>
  <w:style w:type="paragraph" w:customStyle="1" w:styleId="7D0A132AF4094F0E8949B2F623416405">
    <w:name w:val="7D0A132AF4094F0E8949B2F623416405"/>
    <w:rsid w:val="00FA2C6D"/>
  </w:style>
  <w:style w:type="paragraph" w:customStyle="1" w:styleId="FC9893B8BE6D40AABE9610850EA6BC27">
    <w:name w:val="FC9893B8BE6D40AABE9610850EA6BC27"/>
    <w:rsid w:val="00FA2C6D"/>
  </w:style>
  <w:style w:type="paragraph" w:customStyle="1" w:styleId="40E68321D3D44C6BA5628904DB2904F3">
    <w:name w:val="40E68321D3D44C6BA5628904DB2904F3"/>
    <w:rsid w:val="00FA2C6D"/>
  </w:style>
  <w:style w:type="paragraph" w:customStyle="1" w:styleId="865008687D8F461883DCF5973C571194">
    <w:name w:val="865008687D8F461883DCF5973C571194"/>
    <w:rsid w:val="00FA2C6D"/>
  </w:style>
  <w:style w:type="paragraph" w:customStyle="1" w:styleId="4CCCBCDB828347948A1C598AC403EAA4">
    <w:name w:val="4CCCBCDB828347948A1C598AC403EAA4"/>
    <w:rsid w:val="00FA2C6D"/>
  </w:style>
  <w:style w:type="paragraph" w:customStyle="1" w:styleId="29B9513531894BDDA224F1B00D0857D3">
    <w:name w:val="29B9513531894BDDA224F1B00D0857D3"/>
    <w:rsid w:val="00FA2C6D"/>
  </w:style>
  <w:style w:type="paragraph" w:customStyle="1" w:styleId="2936C4326A2644D78C70078E9FEFF3FF">
    <w:name w:val="2936C4326A2644D78C70078E9FEFF3FF"/>
    <w:rsid w:val="00FA2C6D"/>
  </w:style>
  <w:style w:type="paragraph" w:customStyle="1" w:styleId="7DBA1F674B2E4DF4AEB3A33347E28D50">
    <w:name w:val="7DBA1F674B2E4DF4AEB3A33347E28D50"/>
    <w:rsid w:val="00FA2C6D"/>
  </w:style>
  <w:style w:type="paragraph" w:customStyle="1" w:styleId="95FD4DD4A16E4556921300F9D3D2BAF2">
    <w:name w:val="95FD4DD4A16E4556921300F9D3D2BAF2"/>
    <w:rsid w:val="00FA2C6D"/>
  </w:style>
  <w:style w:type="paragraph" w:customStyle="1" w:styleId="8CCE30F986594E45B2091D42C3EDA069">
    <w:name w:val="8CCE30F986594E45B2091D42C3EDA069"/>
    <w:rsid w:val="00FA2C6D"/>
  </w:style>
  <w:style w:type="paragraph" w:customStyle="1" w:styleId="F8EB9D8AFDB8435ABE885F69D3C50371">
    <w:name w:val="F8EB9D8AFDB8435ABE885F69D3C50371"/>
    <w:rsid w:val="00FA2C6D"/>
  </w:style>
  <w:style w:type="paragraph" w:customStyle="1" w:styleId="F00C0C6E8AA349068CF3F15CDA0FFE7D">
    <w:name w:val="F00C0C6E8AA349068CF3F15CDA0FFE7D"/>
    <w:rsid w:val="00FA2C6D"/>
  </w:style>
  <w:style w:type="paragraph" w:customStyle="1" w:styleId="E0BAC58203864063885FB08D1DC04A4B">
    <w:name w:val="E0BAC58203864063885FB08D1DC04A4B"/>
    <w:rsid w:val="00FA2C6D"/>
  </w:style>
  <w:style w:type="paragraph" w:customStyle="1" w:styleId="C61C1C1340AC4A9CB572A47DA6154DB3">
    <w:name w:val="C61C1C1340AC4A9CB572A47DA6154DB3"/>
    <w:rsid w:val="00FA2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1056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 james</dc:creator>
  <cp:lastModifiedBy>lex james</cp:lastModifiedBy>
  <cp:revision>3</cp:revision>
  <dcterms:created xsi:type="dcterms:W3CDTF">2022-02-13T04:52:00Z</dcterms:created>
  <dcterms:modified xsi:type="dcterms:W3CDTF">2022-02-13T22:41:00Z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